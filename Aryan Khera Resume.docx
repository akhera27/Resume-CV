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left w:w="1872" w:type="dxa"/>
          <w:bottom w:w="425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30"/>
      </w:tblGrid>
      <w:tr w:rsidR="00A704CA" w14:paraId="78EDA74B" w14:textId="77777777" w:rsidTr="009128B2">
        <w:trPr>
          <w:trHeight w:val="562"/>
        </w:trPr>
        <w:tc>
          <w:tcPr>
            <w:tcW w:w="8630" w:type="dxa"/>
          </w:tcPr>
          <w:p w14:paraId="076A7AFE" w14:textId="19113F8F" w:rsidR="00A704CA" w:rsidRPr="00C92C71" w:rsidRDefault="00C201B3" w:rsidP="00826BF2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9266" behindDoc="0" locked="0" layoutInCell="1" allowOverlap="1" wp14:anchorId="6B8C8B59" wp14:editId="68F36702">
                  <wp:simplePos x="0" y="0"/>
                  <wp:positionH relativeFrom="column">
                    <wp:posOffset>-916940</wp:posOffset>
                  </wp:positionH>
                  <wp:positionV relativeFrom="paragraph">
                    <wp:posOffset>-6350</wp:posOffset>
                  </wp:positionV>
                  <wp:extent cx="525780" cy="525780"/>
                  <wp:effectExtent l="0" t="0" r="7620" b="762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299C"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4CB399F7" wp14:editId="12C820CA">
                  <wp:simplePos x="0" y="0"/>
                  <wp:positionH relativeFrom="column">
                    <wp:posOffset>3260725</wp:posOffset>
                  </wp:positionH>
                  <wp:positionV relativeFrom="paragraph">
                    <wp:posOffset>150918</wp:posOffset>
                  </wp:positionV>
                  <wp:extent cx="295910" cy="295910"/>
                  <wp:effectExtent l="0" t="0" r="8890" b="8890"/>
                  <wp:wrapThrough wrapText="bothSides">
                    <wp:wrapPolygon edited="0">
                      <wp:start x="4172" y="0"/>
                      <wp:lineTo x="0" y="4172"/>
                      <wp:lineTo x="0" y="18077"/>
                      <wp:lineTo x="5562" y="20858"/>
                      <wp:lineTo x="13906" y="20858"/>
                      <wp:lineTo x="20858" y="18077"/>
                      <wp:lineTo x="20858" y="4172"/>
                      <wp:lineTo x="16687" y="0"/>
                      <wp:lineTo x="4172" y="0"/>
                    </wp:wrapPolygon>
                  </wp:wrapThrough>
                  <wp:docPr id="6" name="Picture 6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829B8"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1BFD267E" wp14:editId="5F790BAA">
                  <wp:simplePos x="0" y="0"/>
                  <wp:positionH relativeFrom="column">
                    <wp:posOffset>4020820</wp:posOffset>
                  </wp:positionH>
                  <wp:positionV relativeFrom="paragraph">
                    <wp:posOffset>159808</wp:posOffset>
                  </wp:positionV>
                  <wp:extent cx="254000" cy="254000"/>
                  <wp:effectExtent l="0" t="0" r="0" b="0"/>
                  <wp:wrapNone/>
                  <wp:docPr id="4" name="Picture 4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4F0A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55EE9C1" wp14:editId="45C02013">
                  <wp:simplePos x="0" y="0"/>
                  <wp:positionH relativeFrom="column">
                    <wp:posOffset>3630507</wp:posOffset>
                  </wp:positionH>
                  <wp:positionV relativeFrom="paragraph">
                    <wp:posOffset>186055</wp:posOffset>
                  </wp:positionV>
                  <wp:extent cx="270510" cy="229235"/>
                  <wp:effectExtent l="0" t="0" r="0" b="0"/>
                  <wp:wrapNone/>
                  <wp:docPr id="3" name="Picture 3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16CBE">
              <w:t>Aryan Khera</w:t>
            </w:r>
          </w:p>
          <w:p w14:paraId="1AFD0D23" w14:textId="3D5F7055" w:rsidR="00A704CA" w:rsidRPr="00A704CA" w:rsidRDefault="00816CBE" w:rsidP="00826BF2">
            <w:pPr>
              <w:pStyle w:val="ContactInformation"/>
            </w:pPr>
            <w:r>
              <w:t>akhera_be16@thapar.edu</w:t>
            </w:r>
            <w:r w:rsidR="001C5D03">
              <w:t xml:space="preserve"> –</w:t>
            </w:r>
            <w:r w:rsidR="00A704CA" w:rsidRPr="00A704CA">
              <w:t xml:space="preserve"> </w:t>
            </w:r>
            <w:r>
              <w:t>+91-9417627955</w:t>
            </w:r>
            <w:r w:rsidR="001C5D03">
              <w:t xml:space="preserve"> </w:t>
            </w:r>
          </w:p>
        </w:tc>
      </w:tr>
    </w:tbl>
    <w:tbl>
      <w:tblPr>
        <w:tblStyle w:val="PlainTable4"/>
        <w:tblW w:w="5000" w:type="pct"/>
        <w:tblLayout w:type="fixed"/>
        <w:tblCellMar>
          <w:bottom w:w="28" w:type="dxa"/>
        </w:tblCellMar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72"/>
        <w:gridCol w:w="6768"/>
      </w:tblGrid>
      <w:tr w:rsidR="0003426A" w:rsidRPr="00816CBE" w14:paraId="794E0C7C" w14:textId="77777777" w:rsidTr="00912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Helvetica" w:hAnsi="Helvetica" w:cs="Helvetica"/>
            </w:rPr>
            <w:alias w:val="Education:"/>
            <w:tag w:val="Education:"/>
            <w:id w:val="14810503"/>
            <w:placeholder>
              <w:docPart w:val="6B3E98FE47224681952A67D6B27422F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0" w:type="dxa"/>
              </w:tcPr>
              <w:p w14:paraId="5037CF32" w14:textId="5B0D507E" w:rsidR="0003426A" w:rsidRPr="00816CBE" w:rsidRDefault="0003426A" w:rsidP="00394B3C">
                <w:pPr>
                  <w:pStyle w:val="Heading1"/>
                  <w:spacing w:line="276" w:lineRule="auto"/>
                  <w:outlineLvl w:val="0"/>
                  <w:rPr>
                    <w:rFonts w:ascii="Helvetica" w:hAnsi="Helvetica" w:cs="Helvetica"/>
                  </w:rPr>
                </w:pPr>
                <w:r w:rsidRPr="00816CBE">
                  <w:rPr>
                    <w:rFonts w:ascii="Helvetica" w:hAnsi="Helvetica" w:cs="Helvetica"/>
                  </w:rPr>
                  <w:t>Education</w:t>
                </w:r>
              </w:p>
            </w:tc>
          </w:sdtContent>
        </w:sdt>
        <w:tc>
          <w:tcPr>
            <w:tcW w:w="6760" w:type="dxa"/>
          </w:tcPr>
          <w:p w14:paraId="20041258" w14:textId="77777777" w:rsidR="0003426A" w:rsidRPr="00816CBE" w:rsidRDefault="0003426A" w:rsidP="00394B3C">
            <w:pPr>
              <w:pStyle w:val="Heading1"/>
              <w:spacing w:line="276" w:lineRule="auto"/>
              <w:outlineLvl w:val="0"/>
              <w:rPr>
                <w:rFonts w:ascii="Helvetica" w:eastAsiaTheme="minorEastAsia" w:hAnsi="Helvetica" w:cs="Helvetica"/>
              </w:rPr>
            </w:pPr>
            <w:r>
              <w:rPr>
                <w:rFonts w:ascii="Helvetica" w:hAnsi="Helvetica" w:cs="Helvetica"/>
              </w:rPr>
              <w:t>B.E. Mechanical Engineering</w:t>
            </w:r>
          </w:p>
          <w:p w14:paraId="574079F5" w14:textId="77777777" w:rsidR="0003426A" w:rsidRPr="00816CBE" w:rsidRDefault="0003426A" w:rsidP="00394B3C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Thapar Institute of Engineering and Technology</w:t>
            </w:r>
            <w:r w:rsidRPr="00816CBE">
              <w:rPr>
                <w:rFonts w:ascii="Helvetica" w:hAnsi="Helvetica" w:cs="Helvetica"/>
              </w:rPr>
              <w:t xml:space="preserve">, </w:t>
            </w:r>
            <w:r>
              <w:rPr>
                <w:rFonts w:ascii="Helvetica" w:hAnsi="Helvetica" w:cs="Helvetica"/>
              </w:rPr>
              <w:t>Patiala, Punjab</w:t>
            </w:r>
          </w:p>
          <w:p w14:paraId="5F938A7D" w14:textId="18C023BC" w:rsidR="0003426A" w:rsidRPr="00816CBE" w:rsidRDefault="0003426A" w:rsidP="00394B3C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2016 </w:t>
            </w:r>
            <w:r w:rsidR="00D23C66">
              <w:rPr>
                <w:rFonts w:ascii="Helvetica" w:hAnsi="Helvetica" w:cs="Helvetica"/>
              </w:rPr>
              <w:t>–</w:t>
            </w:r>
            <w:r>
              <w:rPr>
                <w:rFonts w:ascii="Helvetica" w:hAnsi="Helvetica" w:cs="Helvetica"/>
              </w:rPr>
              <w:t xml:space="preserve"> present</w:t>
            </w:r>
            <w:r w:rsidR="00D23C66">
              <w:rPr>
                <w:rFonts w:ascii="Helvetica" w:hAnsi="Helvetica" w:cs="Helvetica"/>
              </w:rPr>
              <w:t xml:space="preserve"> </w:t>
            </w:r>
          </w:p>
          <w:p w14:paraId="3C6B3E9E" w14:textId="2984D8DE" w:rsidR="00983204" w:rsidRPr="0003426A" w:rsidRDefault="00826BF2" w:rsidP="00394B3C">
            <w:pPr>
              <w:spacing w:line="276" w:lineRule="auto"/>
              <w:rPr>
                <w:rFonts w:ascii="Helvetica" w:hAnsi="Helvetica" w:cs="Helvetica"/>
                <w:bCs w:val="0"/>
              </w:rPr>
            </w:pPr>
            <w:r>
              <w:rPr>
                <w:rFonts w:ascii="Helvetica" w:hAnsi="Helvetica" w:cs="Helvetica"/>
              </w:rPr>
              <w:t>C</w:t>
            </w:r>
            <w:r w:rsidR="0003426A">
              <w:rPr>
                <w:rFonts w:ascii="Helvetica" w:hAnsi="Helvetica" w:cs="Helvetica"/>
              </w:rPr>
              <w:t>GPA – 8.6</w:t>
            </w:r>
            <w:r w:rsidR="009D19CB">
              <w:rPr>
                <w:rFonts w:ascii="Helvetica" w:hAnsi="Helvetica" w:cs="Helvetica"/>
              </w:rPr>
              <w:t>7</w:t>
            </w:r>
            <w:r w:rsidR="0003426A">
              <w:rPr>
                <w:rFonts w:ascii="Helvetica" w:hAnsi="Helvetica" w:cs="Helvetica"/>
              </w:rPr>
              <w:t xml:space="preserve">/10 (till </w:t>
            </w:r>
            <w:r w:rsidR="009D19CB">
              <w:rPr>
                <w:rFonts w:ascii="Helvetica" w:hAnsi="Helvetica" w:cs="Helvetica"/>
              </w:rPr>
              <w:t>6</w:t>
            </w:r>
            <w:r w:rsidR="0003426A" w:rsidRPr="0003426A">
              <w:rPr>
                <w:rFonts w:ascii="Helvetica" w:hAnsi="Helvetica" w:cs="Helvetica"/>
                <w:vertAlign w:val="superscript"/>
              </w:rPr>
              <w:t>th</w:t>
            </w:r>
            <w:r w:rsidR="0003426A">
              <w:rPr>
                <w:rFonts w:ascii="Helvetica" w:hAnsi="Helvetica" w:cs="Helvetica"/>
              </w:rPr>
              <w:t xml:space="preserve"> Semester)</w:t>
            </w:r>
          </w:p>
        </w:tc>
      </w:tr>
      <w:tr w:rsidR="00983204" w:rsidRPr="00816CBE" w14:paraId="66FB5DA2" w14:textId="77777777" w:rsidTr="009128B2">
        <w:tc>
          <w:tcPr>
            <w:tcW w:w="1870" w:type="dxa"/>
          </w:tcPr>
          <w:p w14:paraId="270C0393" w14:textId="27F0ECC6" w:rsidR="00983204" w:rsidRDefault="00983204" w:rsidP="00394B3C">
            <w:pPr>
              <w:pStyle w:val="Heading1"/>
              <w:spacing w:line="276" w:lineRule="auto"/>
              <w:outlineLvl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Skills</w:t>
            </w:r>
          </w:p>
        </w:tc>
        <w:tc>
          <w:tcPr>
            <w:tcW w:w="6760" w:type="dxa"/>
          </w:tcPr>
          <w:p w14:paraId="60B8315C" w14:textId="55E8A92A" w:rsidR="00983204" w:rsidRDefault="00983204" w:rsidP="00394B3C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Programming Languages- Java, Python</w:t>
            </w:r>
          </w:p>
          <w:p w14:paraId="154A7090" w14:textId="6DF77CC7" w:rsidR="00983204" w:rsidRDefault="003E5575" w:rsidP="00826BF2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Other</w:t>
            </w:r>
            <w:r w:rsidR="00983204">
              <w:rPr>
                <w:rFonts w:ascii="Helvetica" w:hAnsi="Helvetica" w:cs="Helvetica"/>
              </w:rPr>
              <w:t>- HTML</w:t>
            </w:r>
            <w:r>
              <w:rPr>
                <w:rFonts w:ascii="Helvetica" w:hAnsi="Helvetica" w:cs="Helvetica"/>
              </w:rPr>
              <w:t>, CSS, SQL</w:t>
            </w:r>
            <w:r w:rsidR="00C201B3">
              <w:rPr>
                <w:rFonts w:ascii="Helvetica" w:hAnsi="Helvetica" w:cs="Helvetica"/>
              </w:rPr>
              <w:t>, Git</w:t>
            </w:r>
            <w:r w:rsidR="00826BF2">
              <w:rPr>
                <w:rFonts w:ascii="Helvetica" w:hAnsi="Helvetica" w:cs="Helvetica"/>
              </w:rPr>
              <w:t xml:space="preserve">, </w:t>
            </w:r>
            <w:r w:rsidR="00826BF2">
              <w:rPr>
                <w:rFonts w:ascii="Helvetica" w:hAnsi="Helvetica" w:cs="Helvetica"/>
              </w:rPr>
              <w:t>Adobe XD, Invision Studio</w:t>
            </w:r>
          </w:p>
          <w:p w14:paraId="12F1F2C6" w14:textId="08AC203B" w:rsidR="00983204" w:rsidRPr="00983204" w:rsidRDefault="00983204" w:rsidP="00826BF2">
            <w:pPr>
              <w:spacing w:line="276" w:lineRule="auto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</w:rPr>
              <w:t>Frameworks</w:t>
            </w:r>
            <w:r w:rsidR="003E5575">
              <w:rPr>
                <w:rFonts w:ascii="Helvetica" w:hAnsi="Helvetica" w:cs="Helvetica"/>
              </w:rPr>
              <w:t>-</w:t>
            </w:r>
            <w:r>
              <w:rPr>
                <w:rFonts w:ascii="Helvetica" w:hAnsi="Helvetica" w:cs="Helvetica"/>
              </w:rPr>
              <w:t xml:space="preserve"> Flask</w:t>
            </w:r>
            <w:r w:rsidR="003E5575">
              <w:rPr>
                <w:rFonts w:ascii="Helvetica" w:hAnsi="Helvetica" w:cs="Helvetica"/>
              </w:rPr>
              <w:t>, Flutter</w:t>
            </w:r>
          </w:p>
        </w:tc>
      </w:tr>
      <w:tr w:rsidR="00983204" w:rsidRPr="00816CBE" w14:paraId="79A23570" w14:textId="77777777" w:rsidTr="009128B2">
        <w:sdt>
          <w:sdtPr>
            <w:rPr>
              <w:rFonts w:ascii="Helvetica" w:hAnsi="Helvetica" w:cs="Helvetica"/>
            </w:rPr>
            <w:alias w:val="Experience:"/>
            <w:tag w:val="Experience:"/>
            <w:id w:val="-1911994041"/>
            <w:placeholder>
              <w:docPart w:val="E608D2E91A554A4399FA3467DC401DE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0" w:type="dxa"/>
              </w:tcPr>
              <w:p w14:paraId="4241F020" w14:textId="126564B0" w:rsidR="00983204" w:rsidRPr="00816CBE" w:rsidRDefault="00983204" w:rsidP="00394B3C">
                <w:pPr>
                  <w:pStyle w:val="Heading1"/>
                  <w:spacing w:line="276" w:lineRule="auto"/>
                  <w:outlineLvl w:val="0"/>
                  <w:rPr>
                    <w:rFonts w:ascii="Helvetica" w:hAnsi="Helvetica" w:cs="Helvetica"/>
                  </w:rPr>
                </w:pPr>
                <w:r w:rsidRPr="00816CBE">
                  <w:rPr>
                    <w:rFonts w:ascii="Helvetica" w:hAnsi="Helvetica" w:cs="Helvetica"/>
                  </w:rPr>
                  <w:t>Experience</w:t>
                </w:r>
              </w:p>
            </w:tc>
          </w:sdtContent>
        </w:sdt>
        <w:tc>
          <w:tcPr>
            <w:tcW w:w="6760" w:type="dxa"/>
          </w:tcPr>
          <w:p w14:paraId="37AACA54" w14:textId="3F44EDBF" w:rsidR="00983204" w:rsidRPr="00816CBE" w:rsidRDefault="00983204" w:rsidP="003E5575">
            <w:pPr>
              <w:pStyle w:val="Date"/>
              <w:spacing w:line="276" w:lineRule="auto"/>
              <w:rPr>
                <w:rFonts w:ascii="Helvetica" w:hAnsi="Helvetica" w:cs="Helvetica"/>
              </w:rPr>
            </w:pPr>
            <w:r w:rsidRPr="003E5575">
              <w:rPr>
                <w:rFonts w:ascii="Helvetica" w:hAnsi="Helvetica" w:cs="Helvetica"/>
                <w:b/>
                <w:bCs/>
                <w:i w:val="0"/>
                <w:iCs/>
              </w:rPr>
              <w:t>R&amp;D Trainee</w:t>
            </w:r>
            <w:r w:rsidR="003E5575">
              <w:rPr>
                <w:rFonts w:ascii="Helvetica" w:hAnsi="Helvetica" w:cs="Helvetica"/>
              </w:rPr>
              <w:t xml:space="preserve"> </w:t>
            </w:r>
            <w:r w:rsidR="003E5575" w:rsidRPr="003E5575">
              <w:rPr>
                <w:rFonts w:ascii="Helvetica" w:hAnsi="Helvetica" w:cs="Helvetica"/>
              </w:rPr>
              <w:t>(</w:t>
            </w:r>
            <w:r w:rsidR="003E5575">
              <w:rPr>
                <w:rFonts w:ascii="Helvetica" w:hAnsi="Helvetica" w:cs="Helvetica"/>
              </w:rPr>
              <w:t>January 2019</w:t>
            </w:r>
            <w:r w:rsidR="003E5575" w:rsidRPr="00816CBE">
              <w:rPr>
                <w:rFonts w:ascii="Helvetica" w:hAnsi="Helvetica" w:cs="Helvetica"/>
              </w:rPr>
              <w:t xml:space="preserve"> –</w:t>
            </w:r>
            <w:r w:rsidR="003E5575">
              <w:rPr>
                <w:rFonts w:ascii="Helvetica" w:hAnsi="Helvetica" w:cs="Helvetica"/>
              </w:rPr>
              <w:t xml:space="preserve"> June 2019</w:t>
            </w:r>
            <w:r w:rsidR="003E5575" w:rsidRPr="003E5575">
              <w:rPr>
                <w:rFonts w:ascii="Helvetica" w:hAnsi="Helvetica" w:cs="Helvetica"/>
              </w:rPr>
              <w:t>)</w:t>
            </w:r>
          </w:p>
          <w:p w14:paraId="2E20D8CD" w14:textId="77777777" w:rsidR="00983204" w:rsidRPr="00816CBE" w:rsidRDefault="00983204" w:rsidP="00394B3C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L.G. Electronics India Ltd.</w:t>
            </w:r>
            <w:r w:rsidRPr="00816CBE">
              <w:rPr>
                <w:rFonts w:ascii="Helvetica" w:hAnsi="Helvetica" w:cs="Helvetica"/>
              </w:rPr>
              <w:t xml:space="preserve">, </w:t>
            </w:r>
            <w:r>
              <w:rPr>
                <w:rFonts w:ascii="Helvetica" w:hAnsi="Helvetica" w:cs="Helvetica"/>
              </w:rPr>
              <w:t>Greater Noida, U.P.</w:t>
            </w:r>
          </w:p>
          <w:p w14:paraId="4C1064D8" w14:textId="08048ACC" w:rsidR="00983204" w:rsidRPr="00BD0541" w:rsidRDefault="00983204" w:rsidP="003E5575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 was responsible for new C1 grade (major structural change) microwave oven development</w:t>
            </w:r>
            <w:r w:rsidR="003E5575">
              <w:rPr>
                <w:rFonts w:ascii="Helvetica" w:hAnsi="Helvetica" w:cs="Helvetica"/>
              </w:rPr>
              <w:t xml:space="preserve"> and </w:t>
            </w:r>
            <w:r w:rsidR="003E5575">
              <w:rPr>
                <w:rFonts w:ascii="Helvetica" w:hAnsi="Helvetica" w:cs="Helvetica"/>
              </w:rPr>
              <w:t>production support</w:t>
            </w:r>
            <w:r>
              <w:rPr>
                <w:rFonts w:ascii="Helvetica" w:hAnsi="Helvetica" w:cs="Helvetica"/>
              </w:rPr>
              <w:t>.</w:t>
            </w:r>
          </w:p>
          <w:p w14:paraId="21CC60D1" w14:textId="6AA9CAC2" w:rsidR="00983204" w:rsidRPr="00816CBE" w:rsidRDefault="00983204" w:rsidP="00394B3C">
            <w:pPr>
              <w:pStyle w:val="Heading2"/>
              <w:spacing w:line="276" w:lineRule="auto"/>
              <w:outlineLvl w:val="1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Project Trainee</w:t>
            </w:r>
            <w:r w:rsidR="003E5575">
              <w:rPr>
                <w:rFonts w:ascii="Helvetica" w:hAnsi="Helvetica" w:cs="Helvetica"/>
              </w:rPr>
              <w:t xml:space="preserve"> </w:t>
            </w:r>
            <w:r w:rsidR="003E5575" w:rsidRPr="003E5575">
              <w:rPr>
                <w:rFonts w:ascii="Helvetica" w:hAnsi="Helvetica" w:cs="Helvetica"/>
                <w:b w:val="0"/>
                <w:bCs/>
              </w:rPr>
              <w:t>(</w:t>
            </w:r>
            <w:r w:rsidR="003E5575" w:rsidRPr="003E5575">
              <w:rPr>
                <w:rFonts w:ascii="Helvetica" w:hAnsi="Helvetica" w:cs="Helvetica"/>
                <w:b w:val="0"/>
                <w:bCs/>
                <w:i/>
                <w:iCs/>
              </w:rPr>
              <w:t>June 2018 – July 2018</w:t>
            </w:r>
            <w:r w:rsidR="003E5575">
              <w:rPr>
                <w:rFonts w:ascii="Helvetica" w:hAnsi="Helvetica" w:cs="Helvetica"/>
                <w:b w:val="0"/>
                <w:bCs/>
                <w:i/>
                <w:iCs/>
              </w:rPr>
              <w:t>)</w:t>
            </w:r>
          </w:p>
          <w:p w14:paraId="24D42528" w14:textId="2CFD394E" w:rsidR="00983204" w:rsidRPr="00816CBE" w:rsidRDefault="00983204" w:rsidP="003E5575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Honda Cars India Ltd.</w:t>
            </w:r>
            <w:r w:rsidRPr="00816CBE">
              <w:rPr>
                <w:rFonts w:ascii="Helvetica" w:hAnsi="Helvetica" w:cs="Helvetica"/>
              </w:rPr>
              <w:t>,</w:t>
            </w:r>
            <w:r>
              <w:rPr>
                <w:rFonts w:ascii="Helvetica" w:hAnsi="Helvetica" w:cs="Helvetica"/>
              </w:rPr>
              <w:t xml:space="preserve"> Greater Noida, U.P.</w:t>
            </w:r>
          </w:p>
        </w:tc>
      </w:tr>
      <w:tr w:rsidR="00983204" w:rsidRPr="00816CBE" w14:paraId="1997A61B" w14:textId="77777777" w:rsidTr="009128B2">
        <w:tc>
          <w:tcPr>
            <w:tcW w:w="1870" w:type="dxa"/>
          </w:tcPr>
          <w:p w14:paraId="5EE8F595" w14:textId="043A54A9" w:rsidR="00983204" w:rsidRPr="00816CBE" w:rsidRDefault="00983204" w:rsidP="00394B3C">
            <w:pPr>
              <w:pStyle w:val="Heading1"/>
              <w:spacing w:line="276" w:lineRule="auto"/>
              <w:outlineLvl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Projects</w:t>
            </w:r>
          </w:p>
        </w:tc>
        <w:tc>
          <w:tcPr>
            <w:tcW w:w="6760" w:type="dxa"/>
          </w:tcPr>
          <w:p w14:paraId="2A22448D" w14:textId="5CC3644E" w:rsidR="00983204" w:rsidRPr="00816CBE" w:rsidRDefault="00983204" w:rsidP="003E5575">
            <w:pPr>
              <w:pStyle w:val="Heading1"/>
              <w:spacing w:line="276" w:lineRule="auto"/>
              <w:outlineLvl w:val="0"/>
              <w:rPr>
                <w:rFonts w:ascii="Helvetica" w:eastAsiaTheme="minorEastAsia" w:hAnsi="Helvetica" w:cs="Helvetica"/>
              </w:rPr>
            </w:pPr>
            <w:r>
              <w:rPr>
                <w:rFonts w:ascii="Helvetica" w:hAnsi="Helvetica" w:cs="Helvetica"/>
              </w:rPr>
              <w:t>Room Swap android application</w:t>
            </w:r>
            <w:r w:rsidR="00C201B3">
              <w:rPr>
                <w:rFonts w:ascii="Helvetica" w:hAnsi="Helvetica" w:cs="Helvetica"/>
              </w:rPr>
              <w:t xml:space="preserve"> </w:t>
            </w:r>
            <w:r w:rsidR="00C201B3" w:rsidRPr="00C201B3">
              <w:rPr>
                <w:rFonts w:ascii="Helvetica" w:hAnsi="Helvetica" w:cs="Helvetica"/>
                <w:b w:val="0"/>
                <w:bCs/>
                <w:i/>
                <w:iCs/>
              </w:rPr>
              <w:t>(</w:t>
            </w:r>
            <w:r w:rsidR="00C201B3">
              <w:rPr>
                <w:rFonts w:ascii="Helvetica" w:hAnsi="Helvetica" w:cs="Helvetica"/>
                <w:b w:val="0"/>
                <w:bCs/>
                <w:i/>
                <w:iCs/>
              </w:rPr>
              <w:t xml:space="preserve">users: </w:t>
            </w:r>
            <w:r w:rsidR="00C201B3" w:rsidRPr="00C201B3">
              <w:rPr>
                <w:rFonts w:ascii="Helvetica" w:hAnsi="Helvetica" w:cs="Helvetica"/>
                <w:b w:val="0"/>
                <w:bCs/>
              </w:rPr>
              <w:t>89/140</w:t>
            </w:r>
            <w:r w:rsidR="00C201B3" w:rsidRPr="00C201B3">
              <w:rPr>
                <w:rFonts w:ascii="Helvetica" w:hAnsi="Helvetica" w:cs="Helvetica"/>
                <w:b w:val="0"/>
                <w:bCs/>
                <w:i/>
                <w:iCs/>
              </w:rPr>
              <w:t>)</w:t>
            </w:r>
          </w:p>
          <w:p w14:paraId="360B7E46" w14:textId="51524B79" w:rsidR="00983204" w:rsidRDefault="00983204" w:rsidP="003E5575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Designed and developed an android application for students who were randomly allotted rooms against their preference during the Hostel allotment </w:t>
            </w:r>
            <w:r w:rsidR="00C201B3">
              <w:rPr>
                <w:rFonts w:ascii="Helvetica" w:hAnsi="Helvetica" w:cs="Helvetica"/>
              </w:rPr>
              <w:t>process.</w:t>
            </w:r>
          </w:p>
          <w:p w14:paraId="12DBE57C" w14:textId="13DF0447" w:rsidR="00983204" w:rsidRDefault="00983204" w:rsidP="00826BF2">
            <w:pPr>
              <w:spacing w:line="276" w:lineRule="auto"/>
              <w:ind w:left="36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Tools Used- Dart, Flutter, Firebase Cloud </w:t>
            </w:r>
            <w:r w:rsidR="00C201B3">
              <w:rPr>
                <w:rFonts w:ascii="Helvetica" w:hAnsi="Helvetica" w:cs="Helvetica"/>
              </w:rPr>
              <w:t>F</w:t>
            </w:r>
            <w:r>
              <w:rPr>
                <w:rFonts w:ascii="Helvetica" w:hAnsi="Helvetica" w:cs="Helvetica"/>
              </w:rPr>
              <w:t>irestore</w:t>
            </w:r>
          </w:p>
          <w:p w14:paraId="26F330EB" w14:textId="77777777" w:rsidR="00826BF2" w:rsidRDefault="00826BF2" w:rsidP="003E5575">
            <w:pPr>
              <w:pStyle w:val="Heading1"/>
              <w:spacing w:line="276" w:lineRule="auto"/>
              <w:outlineLvl w:val="0"/>
              <w:rPr>
                <w:rFonts w:ascii="Helvetica" w:hAnsi="Helvetica" w:cs="Helvetica"/>
              </w:rPr>
            </w:pPr>
          </w:p>
          <w:p w14:paraId="6CC0BF06" w14:textId="7C38B7E1" w:rsidR="00394B3C" w:rsidRDefault="00983204" w:rsidP="003E5575">
            <w:pPr>
              <w:pStyle w:val="Heading1"/>
              <w:spacing w:line="276" w:lineRule="auto"/>
              <w:outlineLvl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Stock Portfolio Web Application</w:t>
            </w:r>
          </w:p>
          <w:p w14:paraId="2DF9D669" w14:textId="7AD8A05E" w:rsidR="00983204" w:rsidRDefault="00983204" w:rsidP="003E5575">
            <w:pPr>
              <w:pStyle w:val="Heading1"/>
              <w:spacing w:line="276" w:lineRule="auto"/>
              <w:outlineLvl w:val="0"/>
              <w:rPr>
                <w:rFonts w:ascii="Helvetica" w:hAnsi="Helvetica" w:cs="Helvetica"/>
                <w:b w:val="0"/>
                <w:bCs/>
              </w:rPr>
            </w:pPr>
            <w:r>
              <w:rPr>
                <w:rFonts w:ascii="Helvetica" w:hAnsi="Helvetica" w:cs="Helvetica"/>
                <w:b w:val="0"/>
                <w:bCs/>
              </w:rPr>
              <w:t>A</w:t>
            </w:r>
            <w:r w:rsidRPr="00983204">
              <w:rPr>
                <w:rFonts w:ascii="Helvetica" w:hAnsi="Helvetica" w:cs="Helvetica"/>
                <w:b w:val="0"/>
                <w:bCs/>
              </w:rPr>
              <w:t xml:space="preserve"> web app via which you can manage portfolios of </w:t>
            </w:r>
            <w:r w:rsidR="00826BF2" w:rsidRPr="00983204">
              <w:rPr>
                <w:rFonts w:ascii="Helvetica" w:hAnsi="Helvetica" w:cs="Helvetica"/>
                <w:b w:val="0"/>
                <w:bCs/>
              </w:rPr>
              <w:t>stocks.</w:t>
            </w:r>
            <w:r w:rsidR="00826BF2">
              <w:rPr>
                <w:rFonts w:ascii="Helvetica" w:hAnsi="Helvetica" w:cs="Helvetica"/>
                <w:b w:val="0"/>
                <w:bCs/>
              </w:rPr>
              <w:t xml:space="preserve"> </w:t>
            </w:r>
            <w:r w:rsidR="00826BF2" w:rsidRPr="00983204">
              <w:rPr>
                <w:rFonts w:ascii="Helvetica" w:hAnsi="Helvetica" w:cs="Helvetica"/>
                <w:b w:val="0"/>
                <w:bCs/>
              </w:rPr>
              <w:t>It</w:t>
            </w:r>
            <w:r w:rsidRPr="00983204">
              <w:rPr>
                <w:rFonts w:ascii="Helvetica" w:hAnsi="Helvetica" w:cs="Helvetica"/>
                <w:b w:val="0"/>
                <w:bCs/>
              </w:rPr>
              <w:t xml:space="preserve"> also let</w:t>
            </w:r>
            <w:r w:rsidR="00826BF2">
              <w:rPr>
                <w:rFonts w:ascii="Helvetica" w:hAnsi="Helvetica" w:cs="Helvetica"/>
                <w:b w:val="0"/>
                <w:bCs/>
              </w:rPr>
              <w:t>s</w:t>
            </w:r>
            <w:r w:rsidRPr="00983204">
              <w:rPr>
                <w:rFonts w:ascii="Helvetica" w:hAnsi="Helvetica" w:cs="Helvetica"/>
                <w:b w:val="0"/>
                <w:bCs/>
              </w:rPr>
              <w:t xml:space="preserve"> you </w:t>
            </w:r>
            <w:r>
              <w:rPr>
                <w:rFonts w:ascii="Helvetica" w:hAnsi="Helvetica" w:cs="Helvetica"/>
                <w:b w:val="0"/>
                <w:bCs/>
              </w:rPr>
              <w:t>“</w:t>
            </w:r>
            <w:r w:rsidRPr="00983204">
              <w:rPr>
                <w:rFonts w:ascii="Helvetica" w:hAnsi="Helvetica" w:cs="Helvetica"/>
                <w:b w:val="0"/>
                <w:bCs/>
              </w:rPr>
              <w:t>buy</w:t>
            </w:r>
            <w:r>
              <w:rPr>
                <w:rFonts w:ascii="Helvetica" w:hAnsi="Helvetica" w:cs="Helvetica"/>
                <w:b w:val="0"/>
                <w:bCs/>
              </w:rPr>
              <w:t>”</w:t>
            </w:r>
            <w:r w:rsidRPr="00983204">
              <w:rPr>
                <w:rFonts w:ascii="Helvetica" w:hAnsi="Helvetica" w:cs="Helvetica"/>
                <w:b w:val="0"/>
                <w:bCs/>
              </w:rPr>
              <w:t xml:space="preserve"> and </w:t>
            </w:r>
            <w:r>
              <w:rPr>
                <w:rFonts w:ascii="Helvetica" w:hAnsi="Helvetica" w:cs="Helvetica"/>
                <w:b w:val="0"/>
                <w:bCs/>
              </w:rPr>
              <w:t>“</w:t>
            </w:r>
            <w:r w:rsidRPr="00983204">
              <w:rPr>
                <w:rFonts w:ascii="Helvetica" w:hAnsi="Helvetica" w:cs="Helvetica"/>
                <w:b w:val="0"/>
                <w:bCs/>
              </w:rPr>
              <w:t>sell</w:t>
            </w:r>
            <w:r>
              <w:rPr>
                <w:rFonts w:ascii="Helvetica" w:hAnsi="Helvetica" w:cs="Helvetica"/>
                <w:b w:val="0"/>
                <w:bCs/>
              </w:rPr>
              <w:t>”</w:t>
            </w:r>
            <w:r w:rsidRPr="00983204">
              <w:rPr>
                <w:rFonts w:ascii="Helvetica" w:hAnsi="Helvetica" w:cs="Helvetica"/>
                <w:b w:val="0"/>
                <w:bCs/>
              </w:rPr>
              <w:t xml:space="preserve"> </w:t>
            </w:r>
            <w:r w:rsidR="00A427E0">
              <w:rPr>
                <w:rFonts w:ascii="Helvetica" w:hAnsi="Helvetica" w:cs="Helvetica"/>
                <w:b w:val="0"/>
                <w:bCs/>
              </w:rPr>
              <w:t xml:space="preserve">virtual </w:t>
            </w:r>
            <w:r w:rsidRPr="00983204">
              <w:rPr>
                <w:rFonts w:ascii="Helvetica" w:hAnsi="Helvetica" w:cs="Helvetica"/>
                <w:b w:val="0"/>
                <w:bCs/>
              </w:rPr>
              <w:t>stocks by querying IEX for stocks' prices.</w:t>
            </w:r>
          </w:p>
          <w:p w14:paraId="24974863" w14:textId="4991187D" w:rsidR="00983204" w:rsidRDefault="003E5575" w:rsidP="00C201B3">
            <w:pPr>
              <w:pStyle w:val="Heading1"/>
              <w:spacing w:line="276" w:lineRule="auto"/>
              <w:ind w:left="-29"/>
              <w:outlineLvl w:val="0"/>
              <w:rPr>
                <w:rFonts w:ascii="Helvetica" w:hAnsi="Helvetica" w:cs="Helvetica"/>
                <w:b w:val="0"/>
                <w:bCs/>
              </w:rPr>
            </w:pPr>
            <w:r>
              <w:rPr>
                <w:rFonts w:ascii="Helvetica" w:hAnsi="Helvetica" w:cs="Helvetica"/>
                <w:b w:val="0"/>
                <w:bCs/>
              </w:rPr>
              <w:t xml:space="preserve">       </w:t>
            </w:r>
            <w:r w:rsidR="00983204">
              <w:rPr>
                <w:rFonts w:ascii="Helvetica" w:hAnsi="Helvetica" w:cs="Helvetica"/>
                <w:b w:val="0"/>
                <w:bCs/>
              </w:rPr>
              <w:t>Tools Used- Python, Flask, Jinja2, HTML, CSS, Bootstrap, JavaScript, AJAX</w:t>
            </w:r>
            <w:r w:rsidR="00A427E0">
              <w:rPr>
                <w:rFonts w:ascii="Helvetica" w:hAnsi="Helvetica" w:cs="Helvetica"/>
                <w:b w:val="0"/>
                <w:bCs/>
              </w:rPr>
              <w:t>, SQLite</w:t>
            </w:r>
          </w:p>
          <w:p w14:paraId="59C52C13" w14:textId="77777777" w:rsidR="00826BF2" w:rsidRDefault="00826BF2" w:rsidP="00394B3C">
            <w:pPr>
              <w:pStyle w:val="Heading1"/>
              <w:spacing w:line="276" w:lineRule="auto"/>
              <w:outlineLvl w:val="0"/>
              <w:rPr>
                <w:rFonts w:ascii="Helvetica" w:hAnsi="Helvetica" w:cs="Helvetica"/>
                <w:b w:val="0"/>
                <w:bCs/>
              </w:rPr>
            </w:pPr>
          </w:p>
          <w:p w14:paraId="20203859" w14:textId="1AF8E711" w:rsidR="00983204" w:rsidRPr="00816CBE" w:rsidRDefault="00983204" w:rsidP="00394B3C">
            <w:pPr>
              <w:pStyle w:val="Heading1"/>
              <w:spacing w:line="276" w:lineRule="auto"/>
              <w:outlineLvl w:val="0"/>
              <w:rPr>
                <w:rFonts w:ascii="Helvetica" w:eastAsiaTheme="minorEastAsia" w:hAnsi="Helvetica" w:cs="Helvetica"/>
              </w:rPr>
            </w:pPr>
            <w:r>
              <w:rPr>
                <w:rFonts w:ascii="Helvetica" w:hAnsi="Helvetica" w:cs="Helvetica"/>
              </w:rPr>
              <w:t>UX Case Study of mobile payments in India</w:t>
            </w:r>
          </w:p>
          <w:p w14:paraId="42B0B920" w14:textId="77777777" w:rsidR="003E5575" w:rsidRDefault="00983204" w:rsidP="003E5575">
            <w:pPr>
              <w:spacing w:line="276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 user experience case study of current mobile payment solutions in India and how could they be improved.</w:t>
            </w:r>
          </w:p>
          <w:p w14:paraId="7FAC8C84" w14:textId="328F68B5" w:rsidR="00983204" w:rsidRPr="00F622E6" w:rsidRDefault="003E5575" w:rsidP="003E5575">
            <w:pPr>
              <w:spacing w:line="276" w:lineRule="auto"/>
              <w:ind w:left="396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</w:t>
            </w:r>
            <w:r w:rsidR="00983204">
              <w:rPr>
                <w:rFonts w:ascii="Helvetica" w:hAnsi="Helvetica" w:cs="Helvetica"/>
              </w:rPr>
              <w:t>Tools Used- Adobe XD, Invision Studio</w:t>
            </w:r>
            <w:r w:rsidR="00983204" w:rsidRPr="005B3FC9">
              <w:rPr>
                <w:rFonts w:ascii="Helvetica" w:hAnsi="Helvetica" w:cs="Helvetica"/>
              </w:rPr>
              <w:t xml:space="preserve"> </w:t>
            </w:r>
            <w:r w:rsidR="00983204" w:rsidRPr="00F622E6">
              <w:rPr>
                <w:rFonts w:ascii="Helvetica" w:hAnsi="Helvetica" w:cs="Helvetica"/>
              </w:rPr>
              <w:t xml:space="preserve"> </w:t>
            </w:r>
          </w:p>
        </w:tc>
      </w:tr>
      <w:tr w:rsidR="00983204" w:rsidRPr="00816CBE" w14:paraId="3F613F8B" w14:textId="77777777" w:rsidTr="009128B2">
        <w:tc>
          <w:tcPr>
            <w:tcW w:w="1870" w:type="dxa"/>
          </w:tcPr>
          <w:p w14:paraId="69CC20EA" w14:textId="6FEAAF51" w:rsidR="00983204" w:rsidRPr="00816CBE" w:rsidRDefault="00983204" w:rsidP="00394B3C">
            <w:pPr>
              <w:pStyle w:val="Heading1"/>
              <w:spacing w:line="276" w:lineRule="auto"/>
              <w:outlineLvl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Awards </w:t>
            </w:r>
            <w:r w:rsidR="003E5575">
              <w:rPr>
                <w:rFonts w:ascii="Helvetica" w:hAnsi="Helvetica" w:cs="Helvetica"/>
              </w:rPr>
              <w:t>&amp; Achievements</w:t>
            </w:r>
          </w:p>
        </w:tc>
        <w:tc>
          <w:tcPr>
            <w:tcW w:w="6760" w:type="dxa"/>
          </w:tcPr>
          <w:p w14:paraId="5AD94F9C" w14:textId="6F23F9B2" w:rsidR="00983204" w:rsidRDefault="00983204" w:rsidP="00394B3C">
            <w:pPr>
              <w:spacing w:line="276" w:lineRule="auto"/>
              <w:rPr>
                <w:rFonts w:ascii="Helvetica" w:hAnsi="Helvetica" w:cs="Helvetica"/>
              </w:rPr>
            </w:pPr>
            <w:r w:rsidRPr="00BD0541">
              <w:rPr>
                <w:rFonts w:ascii="Helvetica" w:hAnsi="Helvetica" w:cs="Helvetica"/>
              </w:rPr>
              <w:t>Won 1st prize in Junkyard in Elementos 3.0</w:t>
            </w:r>
          </w:p>
          <w:p w14:paraId="5717994F" w14:textId="1272B5E3" w:rsidR="00983204" w:rsidRPr="00024C48" w:rsidRDefault="009128B2" w:rsidP="00024C4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Helvetica" w:hAnsi="Helvetica" w:cs="Helvetica"/>
              </w:rPr>
            </w:pPr>
            <w:bookmarkStart w:id="0" w:name="_GoBack"/>
            <w:bookmarkEnd w:id="0"/>
            <w:r w:rsidRPr="00024C48">
              <w:rPr>
                <w:rFonts w:ascii="Helvetica" w:hAnsi="Helvetica" w:cs="Helvetica"/>
              </w:rPr>
              <w:t>Designed a bus pass system using RFID and Arduino UNO</w:t>
            </w:r>
            <w:r w:rsidRPr="00024C48">
              <w:rPr>
                <w:rFonts w:ascii="Helvetica" w:hAnsi="Helvetica" w:cs="Helvetica"/>
              </w:rPr>
              <w:t>.</w:t>
            </w:r>
          </w:p>
        </w:tc>
      </w:tr>
    </w:tbl>
    <w:p w14:paraId="44FBD47A" w14:textId="77777777" w:rsidR="003D37C1" w:rsidRDefault="003D37C1" w:rsidP="009128B2">
      <w:pPr>
        <w:spacing w:line="276" w:lineRule="auto"/>
      </w:pPr>
    </w:p>
    <w:sectPr w:rsidR="003D37C1"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B35B3" w14:textId="77777777" w:rsidR="009A59DB" w:rsidRDefault="009A59DB">
      <w:pPr>
        <w:spacing w:after="0" w:line="240" w:lineRule="auto"/>
      </w:pPr>
      <w:r>
        <w:separator/>
      </w:r>
    </w:p>
  </w:endnote>
  <w:endnote w:type="continuationSeparator" w:id="0">
    <w:p w14:paraId="6D7941E2" w14:textId="77777777" w:rsidR="009A59DB" w:rsidRDefault="009A59DB">
      <w:pPr>
        <w:spacing w:after="0" w:line="240" w:lineRule="auto"/>
      </w:pPr>
      <w:r>
        <w:continuationSeparator/>
      </w:r>
    </w:p>
  </w:endnote>
  <w:endnote w:type="continuationNotice" w:id="1">
    <w:p w14:paraId="31AD197C" w14:textId="77777777" w:rsidR="009D19CB" w:rsidRDefault="009D19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0E154" w14:textId="77777777" w:rsidR="009A59DB" w:rsidRDefault="009A59DB">
      <w:pPr>
        <w:spacing w:after="0" w:line="240" w:lineRule="auto"/>
      </w:pPr>
      <w:r>
        <w:separator/>
      </w:r>
    </w:p>
  </w:footnote>
  <w:footnote w:type="continuationSeparator" w:id="0">
    <w:p w14:paraId="48EFE6BB" w14:textId="77777777" w:rsidR="009A59DB" w:rsidRDefault="009A59DB">
      <w:pPr>
        <w:spacing w:after="0" w:line="240" w:lineRule="auto"/>
      </w:pPr>
      <w:r>
        <w:continuationSeparator/>
      </w:r>
    </w:p>
  </w:footnote>
  <w:footnote w:type="continuationNotice" w:id="1">
    <w:p w14:paraId="2F606DE5" w14:textId="77777777" w:rsidR="009D19CB" w:rsidRDefault="009D19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4A01E7"/>
    <w:multiLevelType w:val="hybridMultilevel"/>
    <w:tmpl w:val="B97C6796"/>
    <w:lvl w:ilvl="0" w:tplc="D350355E">
      <w:start w:val="2013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72493"/>
    <w:multiLevelType w:val="hybridMultilevel"/>
    <w:tmpl w:val="6E02A698"/>
    <w:lvl w:ilvl="0" w:tplc="70C47AC6">
      <w:start w:val="2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3CD45EA"/>
    <w:multiLevelType w:val="hybridMultilevel"/>
    <w:tmpl w:val="6F7AF8EC"/>
    <w:lvl w:ilvl="0" w:tplc="E5C68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FA2DC1"/>
    <w:multiLevelType w:val="hybridMultilevel"/>
    <w:tmpl w:val="BD2CECE8"/>
    <w:lvl w:ilvl="0" w:tplc="6ECAC750">
      <w:start w:val="2013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0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CBE"/>
    <w:rsid w:val="00014CE3"/>
    <w:rsid w:val="00024C48"/>
    <w:rsid w:val="0003426A"/>
    <w:rsid w:val="000829B8"/>
    <w:rsid w:val="000A2C6C"/>
    <w:rsid w:val="000B32EC"/>
    <w:rsid w:val="000B35AD"/>
    <w:rsid w:val="000E000D"/>
    <w:rsid w:val="00170125"/>
    <w:rsid w:val="001905AF"/>
    <w:rsid w:val="00194F0A"/>
    <w:rsid w:val="001B511D"/>
    <w:rsid w:val="001C5D03"/>
    <w:rsid w:val="00223B3C"/>
    <w:rsid w:val="00243103"/>
    <w:rsid w:val="00244FD5"/>
    <w:rsid w:val="002D4F34"/>
    <w:rsid w:val="002F798F"/>
    <w:rsid w:val="00316EEA"/>
    <w:rsid w:val="00331C78"/>
    <w:rsid w:val="00394B3C"/>
    <w:rsid w:val="003D37C1"/>
    <w:rsid w:val="003E5575"/>
    <w:rsid w:val="0048299C"/>
    <w:rsid w:val="004B37C5"/>
    <w:rsid w:val="005203B5"/>
    <w:rsid w:val="005A6A02"/>
    <w:rsid w:val="005B3FC9"/>
    <w:rsid w:val="005D21FB"/>
    <w:rsid w:val="005F7B40"/>
    <w:rsid w:val="006724A7"/>
    <w:rsid w:val="00675AA5"/>
    <w:rsid w:val="006A53E2"/>
    <w:rsid w:val="006B2AB4"/>
    <w:rsid w:val="006D7BE3"/>
    <w:rsid w:val="0070287E"/>
    <w:rsid w:val="007247D0"/>
    <w:rsid w:val="0073172B"/>
    <w:rsid w:val="00784B25"/>
    <w:rsid w:val="00816CBE"/>
    <w:rsid w:val="00826BF2"/>
    <w:rsid w:val="008333FC"/>
    <w:rsid w:val="00841341"/>
    <w:rsid w:val="008466F0"/>
    <w:rsid w:val="008569E5"/>
    <w:rsid w:val="008D5E58"/>
    <w:rsid w:val="009128B2"/>
    <w:rsid w:val="00963E0F"/>
    <w:rsid w:val="0096638F"/>
    <w:rsid w:val="00983204"/>
    <w:rsid w:val="009916BD"/>
    <w:rsid w:val="009A59DB"/>
    <w:rsid w:val="009B1B1B"/>
    <w:rsid w:val="009B20C1"/>
    <w:rsid w:val="009D19CB"/>
    <w:rsid w:val="009F6D0B"/>
    <w:rsid w:val="00A07ADD"/>
    <w:rsid w:val="00A37F06"/>
    <w:rsid w:val="00A427E0"/>
    <w:rsid w:val="00A449BF"/>
    <w:rsid w:val="00A7034D"/>
    <w:rsid w:val="00A704CA"/>
    <w:rsid w:val="00A86F61"/>
    <w:rsid w:val="00AD0CCD"/>
    <w:rsid w:val="00B67BCB"/>
    <w:rsid w:val="00B731FA"/>
    <w:rsid w:val="00BB1ED9"/>
    <w:rsid w:val="00BD0541"/>
    <w:rsid w:val="00C11E7E"/>
    <w:rsid w:val="00C201B3"/>
    <w:rsid w:val="00C7603F"/>
    <w:rsid w:val="00C92C71"/>
    <w:rsid w:val="00CA44C2"/>
    <w:rsid w:val="00D140F4"/>
    <w:rsid w:val="00D23C66"/>
    <w:rsid w:val="00DA13FB"/>
    <w:rsid w:val="00DC00B3"/>
    <w:rsid w:val="00E02B23"/>
    <w:rsid w:val="00E21D64"/>
    <w:rsid w:val="00E33851"/>
    <w:rsid w:val="00EB0A7E"/>
    <w:rsid w:val="00F3010C"/>
    <w:rsid w:val="00F31BF6"/>
    <w:rsid w:val="00F622E6"/>
    <w:rsid w:val="00F8731E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740BEF8"/>
  <w15:chartTrackingRefBased/>
  <w15:docId w15:val="{7EFA55B2-1B7A-4380-8A1F-448BE0F4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C6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aryan-khera-211563137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yankher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ryankhera.studio.design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\AppData\Local\Packages\Microsoft.Office.Desktop_8wekyb3d8bbwe\LocalCache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3E98FE47224681952A67D6B2742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3DB56-9911-4E4E-99E7-2BF7863E39A2}"/>
      </w:docPartPr>
      <w:docPartBody>
        <w:p w:rsidR="003C32D6" w:rsidRDefault="00CE0D9F" w:rsidP="00CE0D9F">
          <w:pPr>
            <w:pStyle w:val="6B3E98FE47224681952A67D6B27422F6"/>
          </w:pPr>
          <w:r>
            <w:t>Education</w:t>
          </w:r>
        </w:p>
      </w:docPartBody>
    </w:docPart>
    <w:docPart>
      <w:docPartPr>
        <w:name w:val="E608D2E91A554A4399FA3467DC401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DA506-12A6-4DA0-8689-133802235C3A}"/>
      </w:docPartPr>
      <w:docPartBody>
        <w:p w:rsidR="00D05E92" w:rsidRDefault="003A6820" w:rsidP="003A6820">
          <w:pPr>
            <w:pStyle w:val="E608D2E91A554A4399FA3467DC401DE3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9F"/>
    <w:rsid w:val="003A6820"/>
    <w:rsid w:val="003C32D6"/>
    <w:rsid w:val="0088257F"/>
    <w:rsid w:val="00CE0D9F"/>
    <w:rsid w:val="00D05E92"/>
    <w:rsid w:val="00E0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14C102D867478EB82953F1A2BF2FF8">
    <w:name w:val="F614C102D867478EB82953F1A2BF2FF8"/>
  </w:style>
  <w:style w:type="paragraph" w:customStyle="1" w:styleId="7B92F1A1E76A49FA8BD9086D5C186F44">
    <w:name w:val="7B92F1A1E76A49FA8BD9086D5C186F44"/>
  </w:style>
  <w:style w:type="paragraph" w:customStyle="1" w:styleId="513B6EFB9593467EAC212BB082F4CECB">
    <w:name w:val="513B6EFB9593467EAC212BB082F4CECB"/>
  </w:style>
  <w:style w:type="paragraph" w:customStyle="1" w:styleId="3C413238615D44238BEC7164552DE9DA">
    <w:name w:val="3C413238615D44238BEC7164552DE9D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paragraph" w:customStyle="1" w:styleId="9FCEE50D9646488AB0A78F0B0FDA2D4E">
    <w:name w:val="9FCEE50D9646488AB0A78F0B0FDA2D4E"/>
  </w:style>
  <w:style w:type="paragraph" w:customStyle="1" w:styleId="737B753C7C8E4037AEBD9DE069F8D501">
    <w:name w:val="737B753C7C8E4037AEBD9DE069F8D501"/>
  </w:style>
  <w:style w:type="paragraph" w:customStyle="1" w:styleId="16751C3CEB214CF49ABE00F5F6F007BD">
    <w:name w:val="16751C3CEB214CF49ABE00F5F6F007BD"/>
  </w:style>
  <w:style w:type="paragraph" w:customStyle="1" w:styleId="AB4D5689FD384C17B2128FC30ED38BCE">
    <w:name w:val="AB4D5689FD384C17B2128FC30ED38BCE"/>
  </w:style>
  <w:style w:type="paragraph" w:customStyle="1" w:styleId="0E38A10007EB4B7986BC2876B0196CCC">
    <w:name w:val="0E38A10007EB4B7986BC2876B0196CCC"/>
  </w:style>
  <w:style w:type="paragraph" w:customStyle="1" w:styleId="F85EDE57970C48BC8AEA0D9C23DFE0AB">
    <w:name w:val="F85EDE57970C48BC8AEA0D9C23DFE0AB"/>
  </w:style>
  <w:style w:type="paragraph" w:customStyle="1" w:styleId="A5FDD9B5541A49E0ADED4AE111576A3E">
    <w:name w:val="A5FDD9B5541A49E0ADED4AE111576A3E"/>
  </w:style>
  <w:style w:type="paragraph" w:customStyle="1" w:styleId="E93C966371054A1DB77D1423C488C880">
    <w:name w:val="E93C966371054A1DB77D1423C488C880"/>
  </w:style>
  <w:style w:type="paragraph" w:customStyle="1" w:styleId="49B71EC80A3F41EA87D7A08A39114613">
    <w:name w:val="49B71EC80A3F41EA87D7A08A39114613"/>
  </w:style>
  <w:style w:type="paragraph" w:customStyle="1" w:styleId="184A6B1845674D299CEB278EB53478B0">
    <w:name w:val="184A6B1845674D299CEB278EB53478B0"/>
  </w:style>
  <w:style w:type="paragraph" w:customStyle="1" w:styleId="4A643122A7B94F3B888DB9EE5BE84125">
    <w:name w:val="4A643122A7B94F3B888DB9EE5BE84125"/>
  </w:style>
  <w:style w:type="paragraph" w:customStyle="1" w:styleId="62B5B08B105745A0A6ACB7903A6CB021">
    <w:name w:val="62B5B08B105745A0A6ACB7903A6CB021"/>
  </w:style>
  <w:style w:type="paragraph" w:customStyle="1" w:styleId="520A0B034D554C30A9E72D694AF72A46">
    <w:name w:val="520A0B034D554C30A9E72D694AF72A46"/>
  </w:style>
  <w:style w:type="paragraph" w:customStyle="1" w:styleId="FE7E5011A0864666A2964B042B97ECDC">
    <w:name w:val="FE7E5011A0864666A2964B042B97ECDC"/>
  </w:style>
  <w:style w:type="paragraph" w:customStyle="1" w:styleId="DF3D874689834043B0E915C8C232788E">
    <w:name w:val="DF3D874689834043B0E915C8C232788E"/>
  </w:style>
  <w:style w:type="paragraph" w:customStyle="1" w:styleId="9D1C6111130E4C2C9858E6DEB0A9CF91">
    <w:name w:val="9D1C6111130E4C2C9858E6DEB0A9CF91"/>
  </w:style>
  <w:style w:type="paragraph" w:customStyle="1" w:styleId="1D14FA34A02F4334BB1716347AD308D1">
    <w:name w:val="1D14FA34A02F4334BB1716347AD308D1"/>
  </w:style>
  <w:style w:type="paragraph" w:customStyle="1" w:styleId="DA713D01FC0F453591E0D7C2E02FB3CC">
    <w:name w:val="DA713D01FC0F453591E0D7C2E02FB3CC"/>
  </w:style>
  <w:style w:type="paragraph" w:customStyle="1" w:styleId="A2DC1205C2184043951B281756833C63">
    <w:name w:val="A2DC1205C2184043951B281756833C63"/>
  </w:style>
  <w:style w:type="paragraph" w:customStyle="1" w:styleId="6EE530AA7133460EBC335D0FCB1ABA4B">
    <w:name w:val="6EE530AA7133460EBC335D0FCB1ABA4B"/>
  </w:style>
  <w:style w:type="paragraph" w:customStyle="1" w:styleId="686B5F23670B4036BEE887BA886B9D9D">
    <w:name w:val="686B5F23670B4036BEE887BA886B9D9D"/>
  </w:style>
  <w:style w:type="paragraph" w:customStyle="1" w:styleId="C1A9EED73EEF4CD4A617E78C9541EDBA">
    <w:name w:val="C1A9EED73EEF4CD4A617E78C9541EDBA"/>
  </w:style>
  <w:style w:type="paragraph" w:customStyle="1" w:styleId="BDAC0722146B4315804D8C5C2F8F8252">
    <w:name w:val="BDAC0722146B4315804D8C5C2F8F8252"/>
  </w:style>
  <w:style w:type="paragraph" w:customStyle="1" w:styleId="2022306BE8EA40AFA9A5CADB51481A39">
    <w:name w:val="2022306BE8EA40AFA9A5CADB51481A39"/>
  </w:style>
  <w:style w:type="paragraph" w:customStyle="1" w:styleId="F2AACD772E334E3E981554DA3D91E1A0">
    <w:name w:val="F2AACD772E334E3E981554DA3D91E1A0"/>
  </w:style>
  <w:style w:type="paragraph" w:customStyle="1" w:styleId="01B01178C3884F2CBCA495C82A6E2A34">
    <w:name w:val="01B01178C3884F2CBCA495C82A6E2A34"/>
  </w:style>
  <w:style w:type="paragraph" w:customStyle="1" w:styleId="347E107BDE9E414F86F6E481346B1118">
    <w:name w:val="347E107BDE9E414F86F6E481346B1118"/>
  </w:style>
  <w:style w:type="paragraph" w:customStyle="1" w:styleId="264DDB59492840658AA744DCB84D51E7">
    <w:name w:val="264DDB59492840658AA744DCB84D51E7"/>
  </w:style>
  <w:style w:type="paragraph" w:customStyle="1" w:styleId="425EE09B2CFC43E4A05400624D92E15F">
    <w:name w:val="425EE09B2CFC43E4A05400624D92E15F"/>
  </w:style>
  <w:style w:type="paragraph" w:customStyle="1" w:styleId="F7B7FA84EB294DE187F4FFD7F659426E">
    <w:name w:val="F7B7FA84EB294DE187F4FFD7F659426E"/>
    <w:rsid w:val="00CE0D9F"/>
  </w:style>
  <w:style w:type="paragraph" w:customStyle="1" w:styleId="683806B27E784FD6A3F6AF214D576E8C">
    <w:name w:val="683806B27E784FD6A3F6AF214D576E8C"/>
    <w:rsid w:val="00CE0D9F"/>
  </w:style>
  <w:style w:type="paragraph" w:customStyle="1" w:styleId="53B3D06CB345470093E55887BEF06251">
    <w:name w:val="53B3D06CB345470093E55887BEF06251"/>
    <w:rsid w:val="00CE0D9F"/>
  </w:style>
  <w:style w:type="paragraph" w:customStyle="1" w:styleId="AAD42563C5564DD7B313AB64086D8400">
    <w:name w:val="AAD42563C5564DD7B313AB64086D8400"/>
    <w:rsid w:val="00CE0D9F"/>
  </w:style>
  <w:style w:type="paragraph" w:customStyle="1" w:styleId="AACF2F59EC6747A6A5F9A0A080F2BA43">
    <w:name w:val="AACF2F59EC6747A6A5F9A0A080F2BA43"/>
    <w:rsid w:val="00CE0D9F"/>
  </w:style>
  <w:style w:type="paragraph" w:customStyle="1" w:styleId="FB1E0BEBDF7D40E4B60389A363386CD6">
    <w:name w:val="FB1E0BEBDF7D40E4B60389A363386CD6"/>
    <w:rsid w:val="00CE0D9F"/>
  </w:style>
  <w:style w:type="paragraph" w:customStyle="1" w:styleId="7E6BE76BD07A4DAA97CDD466CD1A05C7">
    <w:name w:val="7E6BE76BD07A4DAA97CDD466CD1A05C7"/>
    <w:rsid w:val="00CE0D9F"/>
  </w:style>
  <w:style w:type="paragraph" w:customStyle="1" w:styleId="88628FE9893E4A1DAC142B3498E32140">
    <w:name w:val="88628FE9893E4A1DAC142B3498E32140"/>
    <w:rsid w:val="00CE0D9F"/>
  </w:style>
  <w:style w:type="paragraph" w:customStyle="1" w:styleId="DE62796D02DD47E4AF028812F20AB9F2">
    <w:name w:val="DE62796D02DD47E4AF028812F20AB9F2"/>
    <w:rsid w:val="00CE0D9F"/>
  </w:style>
  <w:style w:type="paragraph" w:customStyle="1" w:styleId="A333F115BEF246F684F8C8CEE943E7C4">
    <w:name w:val="A333F115BEF246F684F8C8CEE943E7C4"/>
    <w:rsid w:val="00CE0D9F"/>
  </w:style>
  <w:style w:type="paragraph" w:customStyle="1" w:styleId="AD8FD110204848778D6CB5B5E344924F">
    <w:name w:val="AD8FD110204848778D6CB5B5E344924F"/>
    <w:rsid w:val="00CE0D9F"/>
  </w:style>
  <w:style w:type="paragraph" w:customStyle="1" w:styleId="19BEA493BC70426E9730DFC5BD23205A">
    <w:name w:val="19BEA493BC70426E9730DFC5BD23205A"/>
    <w:rsid w:val="00CE0D9F"/>
  </w:style>
  <w:style w:type="paragraph" w:customStyle="1" w:styleId="F94717D26D724A1288FE9E5FC9716527">
    <w:name w:val="F94717D26D724A1288FE9E5FC9716527"/>
    <w:rsid w:val="00CE0D9F"/>
  </w:style>
  <w:style w:type="paragraph" w:customStyle="1" w:styleId="E1AD2B5C23D042FDBE972DB4393CD6F4">
    <w:name w:val="E1AD2B5C23D042FDBE972DB4393CD6F4"/>
    <w:rsid w:val="00CE0D9F"/>
  </w:style>
  <w:style w:type="paragraph" w:customStyle="1" w:styleId="0F79F705DFF943F881B4F50001149FDC">
    <w:name w:val="0F79F705DFF943F881B4F50001149FDC"/>
    <w:rsid w:val="00CE0D9F"/>
  </w:style>
  <w:style w:type="paragraph" w:customStyle="1" w:styleId="BA56FCE24CA442D39B9C68F6153AB485">
    <w:name w:val="BA56FCE24CA442D39B9C68F6153AB485"/>
    <w:rsid w:val="00CE0D9F"/>
  </w:style>
  <w:style w:type="paragraph" w:customStyle="1" w:styleId="489F1346D8554CDC82E819247A305150">
    <w:name w:val="489F1346D8554CDC82E819247A305150"/>
    <w:rsid w:val="00CE0D9F"/>
  </w:style>
  <w:style w:type="paragraph" w:customStyle="1" w:styleId="7A7A5823C22F4315BEBC16704D65DF37">
    <w:name w:val="7A7A5823C22F4315BEBC16704D65DF37"/>
    <w:rsid w:val="00CE0D9F"/>
  </w:style>
  <w:style w:type="paragraph" w:customStyle="1" w:styleId="615C09799B0F4346B9A6CCCD06B1EA09">
    <w:name w:val="615C09799B0F4346B9A6CCCD06B1EA09"/>
    <w:rsid w:val="00CE0D9F"/>
  </w:style>
  <w:style w:type="paragraph" w:customStyle="1" w:styleId="B70A82AE073444E897651C9AE8477F08">
    <w:name w:val="B70A82AE073444E897651C9AE8477F08"/>
    <w:rsid w:val="00CE0D9F"/>
  </w:style>
  <w:style w:type="paragraph" w:customStyle="1" w:styleId="7092BFACECC0488BA4BC842167242EA8">
    <w:name w:val="7092BFACECC0488BA4BC842167242EA8"/>
    <w:rsid w:val="00CE0D9F"/>
  </w:style>
  <w:style w:type="paragraph" w:customStyle="1" w:styleId="545726995AE4430698057F3609BB6533">
    <w:name w:val="545726995AE4430698057F3609BB6533"/>
    <w:rsid w:val="00CE0D9F"/>
  </w:style>
  <w:style w:type="paragraph" w:customStyle="1" w:styleId="12DA9E1F80414ED185D3EBFC425876C6">
    <w:name w:val="12DA9E1F80414ED185D3EBFC425876C6"/>
    <w:rsid w:val="00CE0D9F"/>
  </w:style>
  <w:style w:type="paragraph" w:customStyle="1" w:styleId="4D650E9325A740EB85E8E660A205F9D0">
    <w:name w:val="4D650E9325A740EB85E8E660A205F9D0"/>
    <w:rsid w:val="00CE0D9F"/>
  </w:style>
  <w:style w:type="paragraph" w:customStyle="1" w:styleId="1213A272078E484D934F132398D42E46">
    <w:name w:val="1213A272078E484D934F132398D42E46"/>
    <w:rsid w:val="00CE0D9F"/>
  </w:style>
  <w:style w:type="paragraph" w:customStyle="1" w:styleId="C29A6575E83E446BA9442F5060CDFD2A">
    <w:name w:val="C29A6575E83E446BA9442F5060CDFD2A"/>
    <w:rsid w:val="00CE0D9F"/>
  </w:style>
  <w:style w:type="paragraph" w:customStyle="1" w:styleId="85E4832675C349FEAFBFDAABBEE525F5">
    <w:name w:val="85E4832675C349FEAFBFDAABBEE525F5"/>
    <w:rsid w:val="00CE0D9F"/>
  </w:style>
  <w:style w:type="paragraph" w:customStyle="1" w:styleId="78D1E7CEE2124E5A9BB319D8572A9049">
    <w:name w:val="78D1E7CEE2124E5A9BB319D8572A9049"/>
    <w:rsid w:val="00CE0D9F"/>
  </w:style>
  <w:style w:type="paragraph" w:customStyle="1" w:styleId="36E51A96D98241C9B0B0E664E3D71C45">
    <w:name w:val="36E51A96D98241C9B0B0E664E3D71C45"/>
    <w:rsid w:val="00CE0D9F"/>
  </w:style>
  <w:style w:type="paragraph" w:customStyle="1" w:styleId="2EEBFC77502F4597990720EE73F237A6">
    <w:name w:val="2EEBFC77502F4597990720EE73F237A6"/>
    <w:rsid w:val="00CE0D9F"/>
  </w:style>
  <w:style w:type="paragraph" w:customStyle="1" w:styleId="939EBE9B62654F878D648FCD36E24A83">
    <w:name w:val="939EBE9B62654F878D648FCD36E24A83"/>
    <w:rsid w:val="00CE0D9F"/>
  </w:style>
  <w:style w:type="paragraph" w:customStyle="1" w:styleId="C88E6CD885254010AAE3E6B0836EBFE6">
    <w:name w:val="C88E6CD885254010AAE3E6B0836EBFE6"/>
    <w:rsid w:val="00CE0D9F"/>
  </w:style>
  <w:style w:type="paragraph" w:customStyle="1" w:styleId="6897F64EC5374B47B764595ADF25A7ED">
    <w:name w:val="6897F64EC5374B47B764595ADF25A7ED"/>
    <w:rsid w:val="00CE0D9F"/>
  </w:style>
  <w:style w:type="paragraph" w:customStyle="1" w:styleId="09BE3C9C07A54045B6ADC22F91F29BE4">
    <w:name w:val="09BE3C9C07A54045B6ADC22F91F29BE4"/>
    <w:rsid w:val="00CE0D9F"/>
  </w:style>
  <w:style w:type="paragraph" w:customStyle="1" w:styleId="F15BCCCC56C24AA78495EB13031F9BB4">
    <w:name w:val="F15BCCCC56C24AA78495EB13031F9BB4"/>
    <w:rsid w:val="00CE0D9F"/>
  </w:style>
  <w:style w:type="paragraph" w:customStyle="1" w:styleId="2410C633EE7C4A7BB5D7DCE70A5CB267">
    <w:name w:val="2410C633EE7C4A7BB5D7DCE70A5CB267"/>
    <w:rsid w:val="00CE0D9F"/>
  </w:style>
  <w:style w:type="paragraph" w:customStyle="1" w:styleId="BCF5DA19B4404E0880B388D9A0A59C84">
    <w:name w:val="BCF5DA19B4404E0880B388D9A0A59C84"/>
    <w:rsid w:val="00CE0D9F"/>
  </w:style>
  <w:style w:type="paragraph" w:customStyle="1" w:styleId="7FC86FFBD23D40C0B33E3E617E9DD2E2">
    <w:name w:val="7FC86FFBD23D40C0B33E3E617E9DD2E2"/>
    <w:rsid w:val="00CE0D9F"/>
  </w:style>
  <w:style w:type="paragraph" w:customStyle="1" w:styleId="9FA31BA54AC040E09C5C79DE306AA320">
    <w:name w:val="9FA31BA54AC040E09C5C79DE306AA320"/>
    <w:rsid w:val="00CE0D9F"/>
  </w:style>
  <w:style w:type="paragraph" w:customStyle="1" w:styleId="81E7CCCB8C7448A089942699196C019E">
    <w:name w:val="81E7CCCB8C7448A089942699196C019E"/>
    <w:rsid w:val="00CE0D9F"/>
  </w:style>
  <w:style w:type="paragraph" w:customStyle="1" w:styleId="C685EC24B290427BB69DB2EF55F0EE4E">
    <w:name w:val="C685EC24B290427BB69DB2EF55F0EE4E"/>
    <w:rsid w:val="00CE0D9F"/>
  </w:style>
  <w:style w:type="paragraph" w:customStyle="1" w:styleId="43077FEC765F464889BA42A19578CD6C">
    <w:name w:val="43077FEC765F464889BA42A19578CD6C"/>
    <w:rsid w:val="00CE0D9F"/>
  </w:style>
  <w:style w:type="paragraph" w:customStyle="1" w:styleId="2C25044755CE435E95F349480FC10091">
    <w:name w:val="2C25044755CE435E95F349480FC10091"/>
    <w:rsid w:val="00CE0D9F"/>
  </w:style>
  <w:style w:type="paragraph" w:customStyle="1" w:styleId="40A0355CAC2A46A9AE302DE1B1AB3DA9">
    <w:name w:val="40A0355CAC2A46A9AE302DE1B1AB3DA9"/>
    <w:rsid w:val="00CE0D9F"/>
  </w:style>
  <w:style w:type="paragraph" w:customStyle="1" w:styleId="D3BE5867C6694CE8B2AAD622284C5197">
    <w:name w:val="D3BE5867C6694CE8B2AAD622284C5197"/>
    <w:rsid w:val="00CE0D9F"/>
  </w:style>
  <w:style w:type="paragraph" w:customStyle="1" w:styleId="A270074045AD4313A77917314037CE29">
    <w:name w:val="A270074045AD4313A77917314037CE29"/>
    <w:rsid w:val="00CE0D9F"/>
  </w:style>
  <w:style w:type="paragraph" w:customStyle="1" w:styleId="0466FC94027A48EF8F50359BD3EE8D3E">
    <w:name w:val="0466FC94027A48EF8F50359BD3EE8D3E"/>
    <w:rsid w:val="00CE0D9F"/>
  </w:style>
  <w:style w:type="paragraph" w:customStyle="1" w:styleId="C1ACD5ECE0A44E83954EDFEDABA89151">
    <w:name w:val="C1ACD5ECE0A44E83954EDFEDABA89151"/>
    <w:rsid w:val="00CE0D9F"/>
  </w:style>
  <w:style w:type="paragraph" w:customStyle="1" w:styleId="C9BDB079D6554670A91F6E22BCCB6149">
    <w:name w:val="C9BDB079D6554670A91F6E22BCCB6149"/>
    <w:rsid w:val="00CE0D9F"/>
  </w:style>
  <w:style w:type="paragraph" w:customStyle="1" w:styleId="B38BEE3C97F243548EC00AA855F0C086">
    <w:name w:val="B38BEE3C97F243548EC00AA855F0C086"/>
    <w:rsid w:val="00CE0D9F"/>
  </w:style>
  <w:style w:type="paragraph" w:customStyle="1" w:styleId="DD660925A3AD44658099EA767A5BBF02">
    <w:name w:val="DD660925A3AD44658099EA767A5BBF02"/>
    <w:rsid w:val="00CE0D9F"/>
  </w:style>
  <w:style w:type="paragraph" w:customStyle="1" w:styleId="80CAC5FF10544566B555CAB4D5470D1F">
    <w:name w:val="80CAC5FF10544566B555CAB4D5470D1F"/>
    <w:rsid w:val="00CE0D9F"/>
  </w:style>
  <w:style w:type="paragraph" w:customStyle="1" w:styleId="A3F1FB6CFC3443C6B20E5C832E5C4E7E">
    <w:name w:val="A3F1FB6CFC3443C6B20E5C832E5C4E7E"/>
    <w:rsid w:val="00CE0D9F"/>
  </w:style>
  <w:style w:type="paragraph" w:customStyle="1" w:styleId="52F436909AC84CE6ABBB52012118B09F">
    <w:name w:val="52F436909AC84CE6ABBB52012118B09F"/>
    <w:rsid w:val="00CE0D9F"/>
  </w:style>
  <w:style w:type="paragraph" w:customStyle="1" w:styleId="4931ED4C92774A10BF05ECA39626A165">
    <w:name w:val="4931ED4C92774A10BF05ECA39626A165"/>
    <w:rsid w:val="00CE0D9F"/>
  </w:style>
  <w:style w:type="paragraph" w:customStyle="1" w:styleId="A4F91EDAB55447B8992BDD07C1D3C8F2">
    <w:name w:val="A4F91EDAB55447B8992BDD07C1D3C8F2"/>
    <w:rsid w:val="00CE0D9F"/>
  </w:style>
  <w:style w:type="paragraph" w:customStyle="1" w:styleId="9D52CDBFB874493FA033921919175605">
    <w:name w:val="9D52CDBFB874493FA033921919175605"/>
    <w:rsid w:val="00CE0D9F"/>
  </w:style>
  <w:style w:type="paragraph" w:customStyle="1" w:styleId="BBF8520FB70C4D0E85F0AB8B0CE07CFE">
    <w:name w:val="BBF8520FB70C4D0E85F0AB8B0CE07CFE"/>
    <w:rsid w:val="00CE0D9F"/>
  </w:style>
  <w:style w:type="paragraph" w:customStyle="1" w:styleId="6B3E98FE47224681952A67D6B27422F6">
    <w:name w:val="6B3E98FE47224681952A67D6B27422F6"/>
    <w:rsid w:val="00CE0D9F"/>
  </w:style>
  <w:style w:type="paragraph" w:customStyle="1" w:styleId="537880FD8F5045DBB4CEA7C49E9EA3A7">
    <w:name w:val="537880FD8F5045DBB4CEA7C49E9EA3A7"/>
    <w:rsid w:val="00CE0D9F"/>
  </w:style>
  <w:style w:type="paragraph" w:customStyle="1" w:styleId="FD177688B7A64527B9EB4821EC321385">
    <w:name w:val="FD177688B7A64527B9EB4821EC321385"/>
    <w:rsid w:val="00CE0D9F"/>
  </w:style>
  <w:style w:type="paragraph" w:customStyle="1" w:styleId="8AF23665134147DEBDF70A1F697CA14B">
    <w:name w:val="8AF23665134147DEBDF70A1F697CA14B"/>
    <w:rsid w:val="00CE0D9F"/>
  </w:style>
  <w:style w:type="paragraph" w:customStyle="1" w:styleId="24E817BC4A824CBBB7BA8D9CB09CBAB5">
    <w:name w:val="24E817BC4A824CBBB7BA8D9CB09CBAB5"/>
    <w:rsid w:val="00CE0D9F"/>
  </w:style>
  <w:style w:type="paragraph" w:customStyle="1" w:styleId="6338F90C712B4C2BB1127BA7A571DB44">
    <w:name w:val="6338F90C712B4C2BB1127BA7A571DB44"/>
    <w:rsid w:val="00CE0D9F"/>
  </w:style>
  <w:style w:type="paragraph" w:customStyle="1" w:styleId="FEE4963F9F27405495B622C4995BFF41">
    <w:name w:val="FEE4963F9F27405495B622C4995BFF41"/>
    <w:rsid w:val="00CE0D9F"/>
  </w:style>
  <w:style w:type="paragraph" w:customStyle="1" w:styleId="31F120BD486C4644A7996E1E3EA78E73">
    <w:name w:val="31F120BD486C4644A7996E1E3EA78E73"/>
    <w:rsid w:val="00CE0D9F"/>
  </w:style>
  <w:style w:type="paragraph" w:customStyle="1" w:styleId="D9B8EA9822C141DF9E1ACBFC96844D7E">
    <w:name w:val="D9B8EA9822C141DF9E1ACBFC96844D7E"/>
    <w:rsid w:val="00CE0D9F"/>
  </w:style>
  <w:style w:type="paragraph" w:customStyle="1" w:styleId="6EA47A01393946AFA592A11C6B4CD56A">
    <w:name w:val="6EA47A01393946AFA592A11C6B4CD56A"/>
    <w:rsid w:val="00CE0D9F"/>
  </w:style>
  <w:style w:type="paragraph" w:customStyle="1" w:styleId="5EFF8601C0E142C591B3A7F0AD74BD2A">
    <w:name w:val="5EFF8601C0E142C591B3A7F0AD74BD2A"/>
    <w:rsid w:val="00CE0D9F"/>
  </w:style>
  <w:style w:type="paragraph" w:customStyle="1" w:styleId="A106D75CFFAB1B429AA0AA675F00A1D7">
    <w:name w:val="A106D75CFFAB1B429AA0AA675F00A1D7"/>
    <w:rPr>
      <w:lang w:val="en-US" w:eastAsia="en-US"/>
    </w:rPr>
  </w:style>
  <w:style w:type="paragraph" w:customStyle="1" w:styleId="E608D2E91A554A4399FA3467DC401DE3">
    <w:name w:val="E608D2E91A554A4399FA3467DC401DE3"/>
    <w:rsid w:val="003A6820"/>
  </w:style>
  <w:style w:type="paragraph" w:customStyle="1" w:styleId="304CEA389BB44DDBA4A3D53EB6A130EE">
    <w:name w:val="304CEA389BB44DDBA4A3D53EB6A130EE"/>
    <w:rsid w:val="0088257F"/>
  </w:style>
  <w:style w:type="paragraph" w:customStyle="1" w:styleId="93AD9C301151431DBBC1E2E8839D8084">
    <w:name w:val="93AD9C301151431DBBC1E2E8839D8084"/>
    <w:rsid w:val="0088257F"/>
  </w:style>
  <w:style w:type="paragraph" w:customStyle="1" w:styleId="E705215159A64AE19986B79A641112FF">
    <w:name w:val="E705215159A64AE19986B79A641112FF"/>
    <w:rsid w:val="0088257F"/>
  </w:style>
  <w:style w:type="paragraph" w:customStyle="1" w:styleId="4D7572C5F2474BE7880A5B772BB97AC0">
    <w:name w:val="4D7572C5F2474BE7880A5B772BB97AC0"/>
    <w:rsid w:val="0088257F"/>
  </w:style>
  <w:style w:type="paragraph" w:customStyle="1" w:styleId="046F771AFB354FC48FF4DCB45693C22D">
    <w:name w:val="046F771AFB354FC48FF4DCB45693C22D"/>
    <w:rsid w:val="0088257F"/>
  </w:style>
  <w:style w:type="paragraph" w:customStyle="1" w:styleId="653626E3D3C0456BA14FE970602455CA">
    <w:name w:val="653626E3D3C0456BA14FE970602455CA"/>
    <w:rsid w:val="0088257F"/>
  </w:style>
  <w:style w:type="paragraph" w:customStyle="1" w:styleId="5D11379011FA49F3858561D511FE0898">
    <w:name w:val="5D11379011FA49F3858561D511FE0898"/>
    <w:rsid w:val="0088257F"/>
  </w:style>
  <w:style w:type="paragraph" w:customStyle="1" w:styleId="781523E31E4A4786ABF89C96F87E7BE0">
    <w:name w:val="781523E31E4A4786ABF89C96F87E7BE0"/>
    <w:rsid w:val="008825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akhera_be16@thapar.edu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</Template>
  <TotalTime>4296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Khera</dc:creator>
  <cp:keywords/>
  <dc:description>Aryan Khera</dc:description>
  <cp:lastModifiedBy>Aryan Khera</cp:lastModifiedBy>
  <cp:revision>13</cp:revision>
  <cp:lastPrinted>2019-11-06T20:43:00Z</cp:lastPrinted>
  <dcterms:created xsi:type="dcterms:W3CDTF">2019-07-02T11:46:00Z</dcterms:created>
  <dcterms:modified xsi:type="dcterms:W3CDTF">2019-11-06T20:44:00Z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